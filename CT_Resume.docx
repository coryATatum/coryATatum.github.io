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500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259F42EB" w14:textId="77777777" w:rsidTr="008F0EEE">
        <w:trPr>
          <w:trHeight w:val="4410"/>
        </w:trPr>
        <w:tc>
          <w:tcPr>
            <w:tcW w:w="3600" w:type="dxa"/>
            <w:vAlign w:val="bottom"/>
          </w:tcPr>
          <w:p w14:paraId="171B0BB4" w14:textId="3139A0A2" w:rsidR="001B2ABD" w:rsidRDefault="001B2ABD" w:rsidP="008F0EEE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039CB636" w14:textId="77777777" w:rsidR="001B2ABD" w:rsidRDefault="001B2ABD" w:rsidP="008F0EEE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76FCA6B" w14:textId="0CA53006" w:rsidR="00E33595" w:rsidRDefault="00E33595" w:rsidP="008F0EEE">
            <w:pPr>
              <w:pStyle w:val="Title"/>
            </w:pPr>
            <w:r>
              <w:t>Cory tatum</w:t>
            </w:r>
          </w:p>
          <w:p w14:paraId="4D328877" w14:textId="77777777" w:rsidR="00E33595" w:rsidRPr="00E33595" w:rsidRDefault="00E33595" w:rsidP="008F0EEE"/>
          <w:p w14:paraId="59517917" w14:textId="1DCD4678" w:rsidR="001B2ABD" w:rsidRDefault="00E33595" w:rsidP="008F0EEE">
            <w:pPr>
              <w:pStyle w:val="Subtitle"/>
            </w:pPr>
            <w:r w:rsidRPr="00566FBF">
              <w:rPr>
                <w:spacing w:val="0"/>
                <w:w w:val="68"/>
              </w:rPr>
              <w:t>Front End Develope</w:t>
            </w:r>
            <w:r w:rsidRPr="00566FBF">
              <w:rPr>
                <w:spacing w:val="16"/>
                <w:w w:val="68"/>
              </w:rPr>
              <w:t>r</w:t>
            </w:r>
          </w:p>
        </w:tc>
      </w:tr>
      <w:tr w:rsidR="001B2ABD" w14:paraId="28C2068C" w14:textId="77777777" w:rsidTr="008F0EEE">
        <w:tc>
          <w:tcPr>
            <w:tcW w:w="3600" w:type="dxa"/>
          </w:tcPr>
          <w:p w14:paraId="69D709DC" w14:textId="7BF6B968" w:rsidR="001B2ABD" w:rsidRDefault="00E33595" w:rsidP="008F0EEE">
            <w:pPr>
              <w:pStyle w:val="Heading3"/>
            </w:pPr>
            <w:r>
              <w:t>OverView</w:t>
            </w:r>
          </w:p>
          <w:p w14:paraId="28DAEB04" w14:textId="11EAE8DC" w:rsidR="00036450" w:rsidRDefault="00E33595" w:rsidP="008F0EEE">
            <w:pPr>
              <w:pStyle w:val="Text"/>
            </w:pPr>
            <w:r>
              <w:t>Logical and results-driven front-end developer dedicated to building and optimizing user-friendly websites and applications. Judicious and creative when crafting effective websites, apps, and platforms to propel competitive advantage and revenue growth. Technically proficient and analytical problem-solver with calm and focused demeanor.</w:t>
            </w:r>
          </w:p>
          <w:sdt>
            <w:sdtPr>
              <w:id w:val="-1954003311"/>
              <w:placeholder>
                <w:docPart w:val="124F37F002F04881A0562A18574F5160"/>
              </w:placeholder>
              <w:temporary/>
              <w:showingPlcHdr/>
              <w15:appearance w15:val="hidden"/>
            </w:sdtPr>
            <w:sdtContent>
              <w:p w14:paraId="7176B3B8" w14:textId="77777777" w:rsidR="00036450" w:rsidRPr="00CB0055" w:rsidRDefault="00CB0055" w:rsidP="008F0EEE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795CC3FE178048FC85BDEC6A69B16CDE"/>
              </w:placeholder>
              <w:temporary/>
              <w:showingPlcHdr/>
              <w15:appearance w15:val="hidden"/>
            </w:sdtPr>
            <w:sdtContent>
              <w:p w14:paraId="71D98DAE" w14:textId="77777777" w:rsidR="004D3011" w:rsidRDefault="004D3011" w:rsidP="008F0EEE">
                <w:r w:rsidRPr="004D3011">
                  <w:t>PHONE:</w:t>
                </w:r>
              </w:p>
            </w:sdtContent>
          </w:sdt>
          <w:p w14:paraId="3DE897E8" w14:textId="1F18747A" w:rsidR="008F0EEE" w:rsidRDefault="00E33595" w:rsidP="008F0EEE">
            <w:r>
              <w:t>225-432-4039</w:t>
            </w:r>
          </w:p>
          <w:p w14:paraId="7800DC26" w14:textId="77777777" w:rsidR="004D3011" w:rsidRPr="004D3011" w:rsidRDefault="004D3011" w:rsidP="008F0EEE"/>
          <w:sdt>
            <w:sdtPr>
              <w:id w:val="67859272"/>
              <w:placeholder>
                <w:docPart w:val="BE3F5F7E2EFE45C0AE8A5E9C551F00CF"/>
              </w:placeholder>
              <w:temporary/>
              <w:showingPlcHdr/>
              <w15:appearance w15:val="hidden"/>
            </w:sdtPr>
            <w:sdtContent>
              <w:p w14:paraId="540AA007" w14:textId="77777777" w:rsidR="004D3011" w:rsidRDefault="004D3011" w:rsidP="008F0EEE">
                <w:r w:rsidRPr="004D3011">
                  <w:t>WEBSITE:</w:t>
                </w:r>
              </w:p>
            </w:sdtContent>
          </w:sdt>
          <w:p w14:paraId="36AA210F" w14:textId="6D9E7938" w:rsidR="004D3011" w:rsidRDefault="00E33595" w:rsidP="008F0EEE">
            <w:r>
              <w:t>coryatatum.github.io</w:t>
            </w:r>
          </w:p>
          <w:p w14:paraId="37C3013C" w14:textId="77777777" w:rsidR="004D3011" w:rsidRDefault="004D3011" w:rsidP="008F0EEE"/>
          <w:sdt>
            <w:sdtPr>
              <w:id w:val="-240260293"/>
              <w:placeholder>
                <w:docPart w:val="41F6B20239CD40DFBE7CB9CD386DBED1"/>
              </w:placeholder>
              <w:temporary/>
              <w:showingPlcHdr/>
              <w15:appearance w15:val="hidden"/>
            </w:sdtPr>
            <w:sdtContent>
              <w:p w14:paraId="4F132AE5" w14:textId="77777777" w:rsidR="004D3011" w:rsidRDefault="004D3011" w:rsidP="008F0EEE">
                <w:r w:rsidRPr="004D3011">
                  <w:t>EMAIL:</w:t>
                </w:r>
              </w:p>
            </w:sdtContent>
          </w:sdt>
          <w:p w14:paraId="2D6173B3" w14:textId="2B73B320" w:rsidR="00036450" w:rsidRDefault="00000000" w:rsidP="008F0EEE">
            <w:hyperlink r:id="rId6" w:history="1">
              <w:r w:rsidR="00366738" w:rsidRPr="00CC1FFE">
                <w:rPr>
                  <w:rStyle w:val="Hyperlink"/>
                </w:rPr>
                <w:t>corytatum.devs@gmail.com</w:t>
              </w:r>
            </w:hyperlink>
          </w:p>
          <w:p w14:paraId="45673812" w14:textId="10AB9E9B" w:rsidR="00366738" w:rsidRDefault="00366738" w:rsidP="008F0EEE"/>
          <w:p w14:paraId="22F05AD4" w14:textId="066D2BF7" w:rsidR="00366738" w:rsidRDefault="00366738" w:rsidP="008F0EEE">
            <w:r>
              <w:t>LinkedIn:</w:t>
            </w:r>
          </w:p>
          <w:p w14:paraId="23C1B50F" w14:textId="594BC8E7" w:rsidR="00366738" w:rsidRPr="00366738" w:rsidRDefault="00366738" w:rsidP="008F0EEE">
            <w:pPr>
              <w:rPr>
                <w:rStyle w:val="Hyperlink"/>
                <w:color w:val="auto"/>
                <w:u w:val="none"/>
              </w:rPr>
            </w:pPr>
            <w:r w:rsidRPr="00FA7110">
              <w:t>linkedin.com/in/coryatatum</w:t>
            </w:r>
          </w:p>
          <w:p w14:paraId="0EA07212" w14:textId="39C9B57E" w:rsidR="004D3011" w:rsidRPr="00CB0055" w:rsidRDefault="00E33595" w:rsidP="008F0EEE">
            <w:pPr>
              <w:pStyle w:val="Heading3"/>
            </w:pPr>
            <w:r>
              <w:t>education</w:t>
            </w:r>
          </w:p>
          <w:p w14:paraId="4599A742" w14:textId="77777777" w:rsidR="00E33595" w:rsidRPr="00E33595" w:rsidRDefault="00E33595" w:rsidP="008F0EEE">
            <w:pPr>
              <w:pStyle w:val="TextLeft"/>
              <w:jc w:val="left"/>
              <w:rPr>
                <w:sz w:val="20"/>
                <w:szCs w:val="20"/>
              </w:rPr>
            </w:pPr>
            <w:r w:rsidRPr="00E33595">
              <w:rPr>
                <w:sz w:val="20"/>
                <w:szCs w:val="20"/>
              </w:rPr>
              <w:t>Baton Rouge Community College</w:t>
            </w:r>
          </w:p>
          <w:p w14:paraId="3D07A001" w14:textId="2F7D5AC0" w:rsidR="00366738" w:rsidRDefault="00E33595" w:rsidP="008F0EEE">
            <w:pPr>
              <w:rPr>
                <w:sz w:val="20"/>
                <w:szCs w:val="20"/>
              </w:rPr>
            </w:pPr>
            <w:r w:rsidRPr="00E33595">
              <w:rPr>
                <w:sz w:val="20"/>
                <w:szCs w:val="20"/>
              </w:rPr>
              <w:t xml:space="preserve">Associate in Computer Science – Expected Spring </w:t>
            </w:r>
            <w:r w:rsidR="00566FBF">
              <w:rPr>
                <w:sz w:val="20"/>
                <w:szCs w:val="20"/>
              </w:rPr>
              <w:t>’</w:t>
            </w:r>
            <w:r w:rsidRPr="00E33595">
              <w:rPr>
                <w:sz w:val="20"/>
                <w:szCs w:val="20"/>
              </w:rPr>
              <w:t>23</w:t>
            </w:r>
            <w:r w:rsidR="00566FBF">
              <w:rPr>
                <w:sz w:val="20"/>
                <w:szCs w:val="20"/>
              </w:rPr>
              <w:t xml:space="preserve"> – Dean’s List</w:t>
            </w:r>
            <w:r w:rsidRPr="00E33595">
              <w:rPr>
                <w:sz w:val="20"/>
                <w:szCs w:val="20"/>
              </w:rPr>
              <w:br/>
            </w:r>
          </w:p>
          <w:p w14:paraId="3B9D0816" w14:textId="0905067C" w:rsidR="00566FBF" w:rsidRPr="00366738" w:rsidRDefault="00E33595" w:rsidP="008F0EEE">
            <w:pPr>
              <w:rPr>
                <w:sz w:val="20"/>
                <w:szCs w:val="20"/>
              </w:rPr>
            </w:pPr>
            <w:r w:rsidRPr="00E33595">
              <w:rPr>
                <w:sz w:val="20"/>
                <w:szCs w:val="20"/>
              </w:rPr>
              <w:t>Career &amp; Technical Certificate in Web Development</w:t>
            </w:r>
          </w:p>
        </w:tc>
        <w:tc>
          <w:tcPr>
            <w:tcW w:w="720" w:type="dxa"/>
          </w:tcPr>
          <w:p w14:paraId="124BFBC7" w14:textId="77777777" w:rsidR="001B2ABD" w:rsidRDefault="001B2ABD" w:rsidP="008F0EEE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806B539" w14:textId="0F7C53EB" w:rsidR="001B2ABD" w:rsidRDefault="00E33595" w:rsidP="008F0EEE">
            <w:pPr>
              <w:pStyle w:val="Heading2"/>
            </w:pPr>
            <w:r>
              <w:t>Experience – Team Lead</w:t>
            </w:r>
          </w:p>
          <w:p w14:paraId="16C7978D" w14:textId="77777777" w:rsidR="00E33595" w:rsidRDefault="00E33595" w:rsidP="008F0EEE">
            <w:pPr>
              <w:pStyle w:val="Text"/>
            </w:pPr>
            <w:r>
              <w:rPr>
                <w:rFonts w:ascii="Segoe UI Symbol" w:hAnsi="Segoe UI Symbol" w:cs="Segoe UI Symbol"/>
              </w:rPr>
              <w:t>❏</w:t>
            </w:r>
            <w:r>
              <w:t xml:space="preserve"> Guided the implementation of strategies designed to achieve planned goal.</w:t>
            </w:r>
          </w:p>
          <w:p w14:paraId="020DC103" w14:textId="77777777" w:rsidR="00E33595" w:rsidRDefault="00E33595" w:rsidP="008F0EEE">
            <w:pPr>
              <w:pStyle w:val="Text"/>
            </w:pPr>
            <w:r>
              <w:rPr>
                <w:rFonts w:ascii="Segoe UI Symbol" w:hAnsi="Segoe UI Symbol" w:cs="Segoe UI Symbol"/>
              </w:rPr>
              <w:t>❏</w:t>
            </w:r>
            <w:r>
              <w:t xml:space="preserve"> Managed teams of 30+ employees and monitored projects to ensure progress. </w:t>
            </w:r>
          </w:p>
          <w:p w14:paraId="64B239D3" w14:textId="77777777" w:rsidR="00E33595" w:rsidRDefault="00E33595" w:rsidP="008F0EEE">
            <w:pPr>
              <w:pStyle w:val="Text"/>
            </w:pPr>
            <w:r>
              <w:rPr>
                <w:rFonts w:ascii="Segoe UI Symbol" w:hAnsi="Segoe UI Symbol" w:cs="Segoe UI Symbol"/>
              </w:rPr>
              <w:t>❏</w:t>
            </w:r>
            <w:r>
              <w:t xml:space="preserve"> Led the sales cycle and worked to thoughtfully develop the department and its functions.  </w:t>
            </w:r>
          </w:p>
          <w:p w14:paraId="2461342A" w14:textId="77777777" w:rsidR="00E33595" w:rsidRDefault="00E33595" w:rsidP="008F0EEE">
            <w:pPr>
              <w:pStyle w:val="Text"/>
            </w:pPr>
            <w:r>
              <w:rPr>
                <w:rFonts w:ascii="Segoe UI Symbol" w:hAnsi="Segoe UI Symbol" w:cs="Segoe UI Symbol"/>
              </w:rPr>
              <w:t>❏</w:t>
            </w:r>
            <w:r>
              <w:t xml:space="preserve"> Assigned territories and reported to senior leadership as needed. </w:t>
            </w:r>
          </w:p>
          <w:p w14:paraId="401AF7F0" w14:textId="77777777" w:rsidR="00E33595" w:rsidRDefault="00E33595" w:rsidP="008F0EEE">
            <w:pPr>
              <w:pStyle w:val="Text"/>
            </w:pPr>
            <w:r>
              <w:rPr>
                <w:rFonts w:ascii="Segoe UI Symbol" w:hAnsi="Segoe UI Symbol" w:cs="Segoe UI Symbol"/>
              </w:rPr>
              <w:t>❏</w:t>
            </w:r>
            <w:r>
              <w:t xml:space="preserve"> Nurtured and developed existing leads.</w:t>
            </w:r>
          </w:p>
          <w:p w14:paraId="4623DA1B" w14:textId="49327F0A" w:rsidR="00036450" w:rsidRDefault="00E33595" w:rsidP="008F0EEE">
            <w:r>
              <w:rPr>
                <w:rFonts w:ascii="Segoe UI Symbol" w:hAnsi="Segoe UI Symbol" w:cs="Segoe UI Symbol"/>
              </w:rPr>
              <w:t>❏</w:t>
            </w:r>
            <w:r>
              <w:t xml:space="preserve"> </w:t>
            </w:r>
            <w:r w:rsidRPr="00663CF4">
              <w:rPr>
                <w:sz w:val="20"/>
                <w:szCs w:val="20"/>
              </w:rPr>
              <w:t xml:space="preserve">Continually worked to fully understand the needs of customers and assisted in identifying solutions that </w:t>
            </w:r>
            <w:r w:rsidR="00663CF4" w:rsidRPr="00663CF4">
              <w:rPr>
                <w:sz w:val="20"/>
                <w:szCs w:val="20"/>
              </w:rPr>
              <w:t>meet</w:t>
            </w:r>
            <w:r w:rsidRPr="00663CF4">
              <w:rPr>
                <w:sz w:val="20"/>
                <w:szCs w:val="20"/>
              </w:rPr>
              <w:t xml:space="preserve"> those needs</w:t>
            </w:r>
            <w:r w:rsidR="00663CF4" w:rsidRPr="00663CF4">
              <w:rPr>
                <w:sz w:val="20"/>
                <w:szCs w:val="20"/>
              </w:rPr>
              <w:t>.</w:t>
            </w:r>
            <w:r w:rsidR="00663CF4">
              <w:t xml:space="preserve"> </w:t>
            </w:r>
          </w:p>
          <w:p w14:paraId="00ABDF46" w14:textId="40026B03" w:rsidR="00E33595" w:rsidRPr="00E33595" w:rsidRDefault="00E33595" w:rsidP="008F0EEE">
            <w:pPr>
              <w:pStyle w:val="Heading2"/>
            </w:pPr>
            <w:r>
              <w:t>experience – 100devs Fullstack developer</w:t>
            </w:r>
          </w:p>
          <w:p w14:paraId="37D01DEC" w14:textId="77777777" w:rsidR="00E33595" w:rsidRDefault="00E33595" w:rsidP="008F0EEE">
            <w:pPr>
              <w:pStyle w:val="Text"/>
            </w:pPr>
            <w:r>
              <w:rPr>
                <w:rFonts w:ascii="Segoe UI Symbol" w:hAnsi="Segoe UI Symbol" w:cs="Segoe UI Symbol"/>
              </w:rPr>
              <w:t>❏</w:t>
            </w:r>
            <w:r>
              <w:t xml:space="preserve"> Collaborated with teams of developers to design and build responsive full stack web applications using agile best practices</w:t>
            </w:r>
          </w:p>
          <w:p w14:paraId="4618AA52" w14:textId="400CE833" w:rsidR="00E33595" w:rsidRDefault="00E33595" w:rsidP="008F0EEE">
            <w:pPr>
              <w:pStyle w:val="Text"/>
            </w:pPr>
            <w:r>
              <w:rPr>
                <w:rFonts w:ascii="Segoe UI Symbol" w:hAnsi="Segoe UI Symbol" w:cs="Segoe UI Symbol"/>
              </w:rPr>
              <w:t>❏</w:t>
            </w:r>
            <w:r>
              <w:t xml:space="preserve"> Built </w:t>
            </w:r>
            <w:r w:rsidR="00661A3E">
              <w:t>2</w:t>
            </w:r>
            <w:r>
              <w:t xml:space="preserve">0+ semantically structured and responsive full stack web applications for mobile and desktop devices </w:t>
            </w:r>
          </w:p>
          <w:p w14:paraId="38192B8E" w14:textId="14A020DA" w:rsidR="004D3011" w:rsidRDefault="00E33595" w:rsidP="008F0EEE">
            <w:pPr>
              <w:pStyle w:val="Text"/>
            </w:pPr>
            <w:r>
              <w:rPr>
                <w:rFonts w:ascii="Segoe UI Symbol" w:hAnsi="Segoe UI Symbol" w:cs="Segoe UI Symbol"/>
              </w:rPr>
              <w:t>❏</w:t>
            </w:r>
            <w:r>
              <w:t xml:space="preserve"> Maintained detailed documentation and git history for all projects and used </w:t>
            </w:r>
            <w:r w:rsidR="00663CF4">
              <w:t>GitHub</w:t>
            </w:r>
            <w:r>
              <w:t xml:space="preserve"> in a team environment </w:t>
            </w:r>
          </w:p>
          <w:sdt>
            <w:sdtPr>
              <w:id w:val="1669594239"/>
              <w:placeholder>
                <w:docPart w:val="3E6DA99ABF0A4AE4956C0C37D2E94952"/>
              </w:placeholder>
              <w:temporary/>
              <w:showingPlcHdr/>
              <w15:appearance w15:val="hidden"/>
            </w:sdtPr>
            <w:sdtContent>
              <w:p w14:paraId="38A8B616" w14:textId="77777777" w:rsidR="00036450" w:rsidRDefault="00180329" w:rsidP="008F0EEE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512A55CD" w14:textId="77777777" w:rsidR="00036450" w:rsidRDefault="00C81148" w:rsidP="008F0EEE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HTML</w:t>
            </w:r>
          </w:p>
          <w:p w14:paraId="03DAC826" w14:textId="77777777" w:rsidR="00C81148" w:rsidRDefault="00C81148" w:rsidP="008F0EEE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CSS</w:t>
            </w:r>
          </w:p>
          <w:p w14:paraId="7571DFCE" w14:textId="77777777" w:rsidR="00C81148" w:rsidRDefault="00C81148" w:rsidP="008F0EEE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JavaScript</w:t>
            </w:r>
          </w:p>
          <w:p w14:paraId="41E518F9" w14:textId="77777777" w:rsidR="00C81148" w:rsidRDefault="00D33B8C" w:rsidP="008F0EEE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React</w:t>
            </w:r>
          </w:p>
          <w:p w14:paraId="3B5E391E" w14:textId="1B13771D" w:rsidR="00D33B8C" w:rsidRPr="004D3011" w:rsidRDefault="00D33B8C" w:rsidP="008F0EEE">
            <w:pPr>
              <w:rPr>
                <w:color w:val="FFFFFF" w:themeColor="background1"/>
              </w:rPr>
            </w:pPr>
            <w:r>
              <w:rPr>
                <w:noProof/>
                <w:color w:val="000000" w:themeColor="text1"/>
              </w:rPr>
              <w:t>C++</w:t>
            </w:r>
          </w:p>
        </w:tc>
      </w:tr>
    </w:tbl>
    <w:p w14:paraId="3681E9C0" w14:textId="77777777" w:rsidR="0043117B" w:rsidRDefault="00000000" w:rsidP="008F0EEE">
      <w:pPr>
        <w:tabs>
          <w:tab w:val="left" w:pos="990"/>
        </w:tabs>
      </w:pPr>
    </w:p>
    <w:sectPr w:rsidR="0043117B" w:rsidSect="000C45F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AC893" w14:textId="77777777" w:rsidR="004A16FF" w:rsidRDefault="004A16FF" w:rsidP="000C45FF">
      <w:r>
        <w:separator/>
      </w:r>
    </w:p>
  </w:endnote>
  <w:endnote w:type="continuationSeparator" w:id="0">
    <w:p w14:paraId="4BDE5C8A" w14:textId="77777777" w:rsidR="004A16FF" w:rsidRDefault="004A16F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D226B" w14:textId="77777777" w:rsidR="004A16FF" w:rsidRDefault="004A16FF" w:rsidP="000C45FF">
      <w:r>
        <w:separator/>
      </w:r>
    </w:p>
  </w:footnote>
  <w:footnote w:type="continuationSeparator" w:id="0">
    <w:p w14:paraId="344FC6D2" w14:textId="77777777" w:rsidR="004A16FF" w:rsidRDefault="004A16F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679EC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7C0559F" wp14:editId="48A1802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95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0A21"/>
    <w:rsid w:val="001F1ECC"/>
    <w:rsid w:val="002400EB"/>
    <w:rsid w:val="00256CF7"/>
    <w:rsid w:val="00281FD5"/>
    <w:rsid w:val="0030481B"/>
    <w:rsid w:val="003156FC"/>
    <w:rsid w:val="003254B5"/>
    <w:rsid w:val="00366738"/>
    <w:rsid w:val="0037121F"/>
    <w:rsid w:val="003910D8"/>
    <w:rsid w:val="003A6B7D"/>
    <w:rsid w:val="003B06CA"/>
    <w:rsid w:val="004071FC"/>
    <w:rsid w:val="00445947"/>
    <w:rsid w:val="004813B3"/>
    <w:rsid w:val="00496591"/>
    <w:rsid w:val="004A16FF"/>
    <w:rsid w:val="004C63E4"/>
    <w:rsid w:val="004D3011"/>
    <w:rsid w:val="005262AC"/>
    <w:rsid w:val="00566FBF"/>
    <w:rsid w:val="005E39D5"/>
    <w:rsid w:val="00600670"/>
    <w:rsid w:val="0062123A"/>
    <w:rsid w:val="00646E75"/>
    <w:rsid w:val="00661A3E"/>
    <w:rsid w:val="00663CF4"/>
    <w:rsid w:val="006771D0"/>
    <w:rsid w:val="00715FCB"/>
    <w:rsid w:val="00743101"/>
    <w:rsid w:val="00764C9F"/>
    <w:rsid w:val="007775E1"/>
    <w:rsid w:val="007867A0"/>
    <w:rsid w:val="007927F5"/>
    <w:rsid w:val="00802CA0"/>
    <w:rsid w:val="008F0EEE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81148"/>
    <w:rsid w:val="00C9578B"/>
    <w:rsid w:val="00CB0055"/>
    <w:rsid w:val="00D2522B"/>
    <w:rsid w:val="00D33B8C"/>
    <w:rsid w:val="00D422DE"/>
    <w:rsid w:val="00D5459D"/>
    <w:rsid w:val="00DA1F4D"/>
    <w:rsid w:val="00DD172A"/>
    <w:rsid w:val="00E25A26"/>
    <w:rsid w:val="00E33595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C560E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customStyle="1" w:styleId="Text">
    <w:name w:val="Text"/>
    <w:basedOn w:val="Normal"/>
    <w:next w:val="Normal"/>
    <w:uiPriority w:val="3"/>
    <w:qFormat/>
    <w:rsid w:val="00E33595"/>
    <w:pPr>
      <w:spacing w:line="288" w:lineRule="auto"/>
    </w:pPr>
    <w:rPr>
      <w:rFonts w:eastAsiaTheme="minorHAnsi"/>
      <w:color w:val="404040" w:themeColor="text1" w:themeTint="BF"/>
      <w:sz w:val="20"/>
      <w:szCs w:val="24"/>
      <w:lang w:eastAsia="en-US"/>
    </w:rPr>
  </w:style>
  <w:style w:type="paragraph" w:customStyle="1" w:styleId="TextLeft">
    <w:name w:val="TextLeft"/>
    <w:basedOn w:val="Normal"/>
    <w:next w:val="Normal"/>
    <w:uiPriority w:val="4"/>
    <w:qFormat/>
    <w:rsid w:val="00E33595"/>
    <w:pPr>
      <w:spacing w:line="288" w:lineRule="auto"/>
      <w:jc w:val="right"/>
    </w:pPr>
    <w:rPr>
      <w:rFonts w:eastAsiaTheme="minorHAnsi"/>
      <w:color w:val="404040" w:themeColor="text1" w:themeTint="BF"/>
      <w:sz w:val="22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66738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rytatum.devs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tum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24F37F002F04881A0562A18574F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5A90D-6CFB-4917-A5E5-17AA735C3570}"/>
      </w:docPartPr>
      <w:docPartBody>
        <w:p w:rsidR="004D1EBF" w:rsidRDefault="00000000">
          <w:pPr>
            <w:pStyle w:val="124F37F002F04881A0562A18574F5160"/>
          </w:pPr>
          <w:r w:rsidRPr="00CB0055">
            <w:t>Contact</w:t>
          </w:r>
        </w:p>
      </w:docPartBody>
    </w:docPart>
    <w:docPart>
      <w:docPartPr>
        <w:name w:val="795CC3FE178048FC85BDEC6A69B16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A8045-441C-4151-8C9A-BD416B67F46D}"/>
      </w:docPartPr>
      <w:docPartBody>
        <w:p w:rsidR="004D1EBF" w:rsidRDefault="00000000">
          <w:pPr>
            <w:pStyle w:val="795CC3FE178048FC85BDEC6A69B16CDE"/>
          </w:pPr>
          <w:r w:rsidRPr="004D3011">
            <w:t>PHONE:</w:t>
          </w:r>
        </w:p>
      </w:docPartBody>
    </w:docPart>
    <w:docPart>
      <w:docPartPr>
        <w:name w:val="BE3F5F7E2EFE45C0AE8A5E9C551F0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E37A1-930A-4F31-B7AC-B31B783F5A9F}"/>
      </w:docPartPr>
      <w:docPartBody>
        <w:p w:rsidR="004D1EBF" w:rsidRDefault="00000000">
          <w:pPr>
            <w:pStyle w:val="BE3F5F7E2EFE45C0AE8A5E9C551F00CF"/>
          </w:pPr>
          <w:r w:rsidRPr="004D3011">
            <w:t>WEBSITE:</w:t>
          </w:r>
        </w:p>
      </w:docPartBody>
    </w:docPart>
    <w:docPart>
      <w:docPartPr>
        <w:name w:val="41F6B20239CD40DFBE7CB9CD386DB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05AEC-6BEF-4BA8-AE9F-1F3015A94285}"/>
      </w:docPartPr>
      <w:docPartBody>
        <w:p w:rsidR="004D1EBF" w:rsidRDefault="00000000">
          <w:pPr>
            <w:pStyle w:val="41F6B20239CD40DFBE7CB9CD386DBED1"/>
          </w:pPr>
          <w:r w:rsidRPr="004D3011">
            <w:t>EMAIL:</w:t>
          </w:r>
        </w:p>
      </w:docPartBody>
    </w:docPart>
    <w:docPart>
      <w:docPartPr>
        <w:name w:val="3E6DA99ABF0A4AE4956C0C37D2E94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92319-60B0-4177-ACF4-DFA76607AD89}"/>
      </w:docPartPr>
      <w:docPartBody>
        <w:p w:rsidR="004D1EBF" w:rsidRDefault="00000000">
          <w:pPr>
            <w:pStyle w:val="3E6DA99ABF0A4AE4956C0C37D2E94952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BF"/>
    <w:rsid w:val="00314011"/>
    <w:rsid w:val="004D1EBF"/>
    <w:rsid w:val="0090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4F37F002F04881A0562A18574F5160">
    <w:name w:val="124F37F002F04881A0562A18574F5160"/>
  </w:style>
  <w:style w:type="paragraph" w:customStyle="1" w:styleId="795CC3FE178048FC85BDEC6A69B16CDE">
    <w:name w:val="795CC3FE178048FC85BDEC6A69B16CDE"/>
  </w:style>
  <w:style w:type="paragraph" w:customStyle="1" w:styleId="BE3F5F7E2EFE45C0AE8A5E9C551F00CF">
    <w:name w:val="BE3F5F7E2EFE45C0AE8A5E9C551F00CF"/>
  </w:style>
  <w:style w:type="paragraph" w:customStyle="1" w:styleId="41F6B20239CD40DFBE7CB9CD386DBED1">
    <w:name w:val="41F6B20239CD40DFBE7CB9CD386DBED1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E6DA99ABF0A4AE4956C0C37D2E94952">
    <w:name w:val="3E6DA99ABF0A4AE4956C0C37D2E949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2022-07-29T03:43:00Z</dcterms:created>
  <dcterms:modified xsi:type="dcterms:W3CDTF">2022-08-02T20:33:00Z</dcterms:modified>
</cp:coreProperties>
</file>